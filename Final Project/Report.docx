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E2" w:rsidRPr="00BB5597" w:rsidRDefault="00BB5597">
      <w:pPr>
        <w:pStyle w:val="Title"/>
        <w:rPr>
          <w:rFonts w:ascii="Garamond" w:hAnsi="Garamond" w:cs="Arial"/>
          <w:b/>
          <w:bCs/>
          <w:sz w:val="40"/>
          <w:szCs w:val="40"/>
        </w:rPr>
      </w:pPr>
      <w:r w:rsidRPr="00BB5597">
        <w:rPr>
          <w:rFonts w:ascii="Garamond" w:hAnsi="Garamond" w:cs="Arial"/>
          <w:b/>
          <w:bCs/>
          <w:sz w:val="40"/>
          <w:szCs w:val="40"/>
        </w:rPr>
        <w:t>Predict a Soccer Player’s Overall Skill</w:t>
      </w:r>
    </w:p>
    <w:p w:rsidR="006A24E2" w:rsidRPr="00BB5597" w:rsidRDefault="00BB5597" w:rsidP="00BB5597">
      <w:pPr>
        <w:pStyle w:val="Author"/>
        <w:rPr>
          <w:rFonts w:ascii="Garamond" w:hAnsi="Garamond" w:cs="Arial"/>
        </w:rPr>
      </w:pPr>
      <w:r w:rsidRPr="00BB5597">
        <w:rPr>
          <w:rFonts w:ascii="Garamond" w:hAnsi="Garamond" w:cs="Arial"/>
        </w:rPr>
        <w:t>Arturo Perez</w:t>
      </w:r>
    </w:p>
    <w:p w:rsidR="006A24E2" w:rsidRPr="00BB5597" w:rsidRDefault="00BB5597" w:rsidP="00BB5597">
      <w:pPr>
        <w:pStyle w:val="Heading1"/>
        <w:jc w:val="center"/>
        <w:rPr>
          <w:rFonts w:ascii="Garamond" w:hAnsi="Garamond" w:cs="Arial"/>
        </w:rPr>
      </w:pPr>
      <w:r w:rsidRPr="00BB5597">
        <w:rPr>
          <w:rFonts w:ascii="Garamond" w:hAnsi="Garamond" w:cs="Arial"/>
        </w:rPr>
        <w:t>Abstract</w:t>
      </w:r>
    </w:p>
    <w:sdt>
      <w:sdtPr>
        <w:rPr>
          <w:rFonts w:ascii="Garamond" w:hAnsi="Garamond" w:cs="Arial"/>
        </w:rPr>
        <w:id w:val="-731776231"/>
        <w:placeholder>
          <w:docPart w:val="6ED9CE3806B6F9429228E203E21F4F8C"/>
        </w:placeholder>
        <w:temporary/>
        <w:showingPlcHdr/>
        <w15:appearance w15:val="hidden"/>
      </w:sdtPr>
      <w:sdtEndPr/>
      <w:sdtContent>
        <w:p w:rsidR="006A24E2" w:rsidRPr="00BB5597" w:rsidRDefault="009E405F">
          <w:pPr>
            <w:rPr>
              <w:rFonts w:ascii="Garamond" w:hAnsi="Garamond" w:cs="Arial"/>
            </w:rPr>
          </w:pPr>
          <w:r w:rsidRPr="00BB5597">
            <w:rPr>
              <w:rFonts w:ascii="Garamond" w:hAnsi="Garamond" w:cs="Arial"/>
            </w:rPr>
            <w:t>To get started right away, just tap any placeholder text (such as this) and start typing.</w:t>
          </w:r>
        </w:p>
      </w:sdtContent>
    </w:sdt>
    <w:sdt>
      <w:sdtPr>
        <w:rPr>
          <w:rFonts w:ascii="Garamond" w:hAnsi="Garamond" w:cs="Arial"/>
        </w:rPr>
        <w:id w:val="1253233553"/>
        <w:placeholder>
          <w:docPart w:val="47B2EC3CB6AC5A4D91A1592209E3CCC1"/>
        </w:placeholder>
        <w:temporary/>
        <w:showingPlcHdr/>
        <w15:appearance w15:val="hidden"/>
      </w:sdtPr>
      <w:sdtEndPr/>
      <w:sdtContent>
        <w:p w:rsidR="006A24E2" w:rsidRPr="00BB5597" w:rsidRDefault="009E405F">
          <w:pPr>
            <w:pStyle w:val="ListBullet"/>
            <w:rPr>
              <w:rFonts w:ascii="Garamond" w:hAnsi="Garamond" w:cs="Arial"/>
            </w:rPr>
          </w:pPr>
          <w:r w:rsidRPr="00BB5597">
            <w:rPr>
              <w:rFonts w:ascii="Garamond" w:hAnsi="Garamond" w:cs="Arial"/>
            </w:rPr>
            <w:t xml:space="preserve">View and edit this document in Word on your </w:t>
          </w:r>
          <w:r w:rsidRPr="00BB5597">
            <w:rPr>
              <w:rFonts w:ascii="Garamond" w:hAnsi="Garamond" w:cs="Arial"/>
            </w:rPr>
            <w:t>computer, tablet, or phone.</w:t>
          </w:r>
        </w:p>
        <w:p w:rsidR="006A24E2" w:rsidRPr="00BB5597" w:rsidRDefault="009E405F">
          <w:pPr>
            <w:pStyle w:val="ListBullet"/>
            <w:rPr>
              <w:rFonts w:ascii="Garamond" w:hAnsi="Garamond" w:cs="Arial"/>
            </w:rPr>
          </w:pPr>
          <w:r w:rsidRPr="00BB5597">
            <w:rPr>
              <w:rFonts w:ascii="Garamond" w:hAnsi="Garamond" w:cs="Arial"/>
            </w:rP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rPr>
          <w:rFonts w:ascii="Garamond" w:hAnsi="Garamond" w:cs="Arial"/>
        </w:rPr>
        <w:id w:val="-1341614420"/>
        <w:placeholder>
          <w:docPart w:val="17364BC4050AD0439E33F4E078246F80"/>
        </w:placeholder>
        <w:temporary/>
        <w:showingPlcHdr/>
        <w15:appearance w15:val="hidden"/>
      </w:sdtPr>
      <w:sdtEndPr/>
      <w:sdtContent>
        <w:p w:rsidR="006A24E2" w:rsidRPr="00BB5597" w:rsidRDefault="009E405F">
          <w:pPr>
            <w:pStyle w:val="Heading2"/>
            <w:rPr>
              <w:rFonts w:ascii="Garamond" w:hAnsi="Garamond" w:cs="Arial"/>
            </w:rPr>
          </w:pPr>
          <w:r w:rsidRPr="00BB5597">
            <w:rPr>
              <w:rFonts w:ascii="Garamond" w:hAnsi="Garamond" w:cs="Arial"/>
            </w:rPr>
            <w:t>Heading 2</w:t>
          </w:r>
        </w:p>
      </w:sdtContent>
    </w:sdt>
    <w:sdt>
      <w:sdtPr>
        <w:rPr>
          <w:rFonts w:ascii="Garamond" w:hAnsi="Garamond" w:cs="Arial"/>
        </w:rPr>
        <w:id w:val="-1605723219"/>
        <w:placeholder>
          <w:docPart w:val="6B93C2EFDA894A4B837FA90916E7EF56"/>
        </w:placeholder>
        <w:temporary/>
        <w:showingPlcHdr/>
        <w15:appearance w15:val="hidden"/>
      </w:sdtPr>
      <w:sdtEndPr/>
      <w:sdtContent>
        <w:p w:rsidR="006A24E2" w:rsidRPr="00BB5597" w:rsidRDefault="009E405F">
          <w:pPr>
            <w:rPr>
              <w:rFonts w:ascii="Garamond" w:hAnsi="Garamond" w:cs="Arial"/>
            </w:rPr>
          </w:pPr>
          <w:r w:rsidRPr="00BB5597">
            <w:rPr>
              <w:rFonts w:ascii="Garamond" w:hAnsi="Garamond" w:cs="Arial"/>
            </w:rPr>
            <w:t>Want to insert a picture from you</w:t>
          </w:r>
          <w:r w:rsidRPr="00BB5597">
            <w:rPr>
              <w:rFonts w:ascii="Garamond" w:hAnsi="Garamond" w:cs="Arial"/>
            </w:rPr>
            <w:t>r files or add a shape, text box, or table? You got it! On the Insert tab of the ribbon, just tap the option you need.</w:t>
          </w:r>
        </w:p>
      </w:sdtContent>
    </w:sdt>
    <w:sdt>
      <w:sdtPr>
        <w:rPr>
          <w:rFonts w:ascii="Garamond" w:hAnsi="Garamond" w:cs="Arial"/>
          <w:i w:val="0"/>
          <w:iCs w:val="0"/>
        </w:rPr>
        <w:id w:val="-1534882458"/>
        <w:placeholder>
          <w:docPart w:val="B1148C321E8D28488ED36F4897ADBFDC"/>
        </w:placeholder>
        <w:temporary/>
        <w:showingPlcHdr/>
        <w15:appearance w15:val="hidden"/>
      </w:sdtPr>
      <w:sdtEndPr/>
      <w:sdtContent>
        <w:p w:rsidR="006A24E2" w:rsidRPr="00BB5597" w:rsidRDefault="009E405F">
          <w:pPr>
            <w:pStyle w:val="Quote"/>
            <w:rPr>
              <w:rFonts w:ascii="Garamond" w:hAnsi="Garamond" w:cs="Arial"/>
              <w:i w:val="0"/>
              <w:iCs w:val="0"/>
            </w:rPr>
          </w:pPr>
          <w:r w:rsidRPr="00BB5597">
            <w:rPr>
              <w:rFonts w:ascii="Garamond" w:hAnsi="Garamond" w:cs="Arial"/>
              <w:i w:val="0"/>
              <w:iCs w:val="0"/>
            </w:rPr>
            <w:t>“Quote”</w:t>
          </w:r>
        </w:p>
      </w:sdtContent>
    </w:sdt>
    <w:sdt>
      <w:sdtPr>
        <w:rPr>
          <w:rFonts w:ascii="Garamond" w:hAnsi="Garamond" w:cs="Arial"/>
        </w:rPr>
        <w:id w:val="-287817642"/>
        <w:placeholder>
          <w:docPart w:val="1DC338BB69E6C44983A8FA1E401AF7C2"/>
        </w:placeholder>
        <w:temporary/>
        <w:showingPlcHdr/>
        <w15:appearance w15:val="hidden"/>
      </w:sdtPr>
      <w:sdtEndPr>
        <w:rPr>
          <w:rFonts w:asciiTheme="minorHAnsi" w:hAnsiTheme="minorHAnsi" w:cstheme="minorBidi"/>
        </w:rPr>
      </w:sdtEndPr>
      <w:sdtContent>
        <w:p w:rsidR="006A24E2" w:rsidRDefault="009E405F">
          <w:r w:rsidRPr="00BB5597">
            <w:rPr>
              <w:rFonts w:ascii="Garamond" w:hAnsi="Garamond" w:cs="Arial"/>
            </w:rP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6A24E2" w:rsidTr="006A2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6A24E2" w:rsidRDefault="006A24E2"/>
        </w:tc>
        <w:tc>
          <w:tcPr>
            <w:tcW w:w="3187" w:type="dxa"/>
          </w:tcPr>
          <w:p w:rsidR="006A24E2" w:rsidRDefault="0074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 Rate (range=5)</w:t>
            </w:r>
            <w:bookmarkStart w:id="0" w:name="_GoBack"/>
            <w:bookmarkEnd w:id="0"/>
          </w:p>
        </w:tc>
        <w:sdt>
          <w:sdtPr>
            <w:id w:val="-1698220457"/>
            <w:placeholder>
              <w:docPart w:val="C9EA765C26E7AB42A5F3C5C7D3459E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6A24E2" w:rsidRDefault="009E405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6A24E2" w:rsidTr="006A2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6A24E2" w:rsidRDefault="007401D9">
            <w:r>
              <w:t xml:space="preserve">5 features: potential, finishing, </w:t>
            </w:r>
            <w:proofErr w:type="spellStart"/>
            <w:r>
              <w:t>ball_control</w:t>
            </w:r>
            <w:proofErr w:type="spellEnd"/>
            <w:r>
              <w:t>, dribbling, stamina</w:t>
            </w:r>
          </w:p>
        </w:tc>
        <w:sdt>
          <w:sdtPr>
            <w:id w:val="-91939099"/>
            <w:placeholder>
              <w:docPart w:val="4630CDD6FD7D8F4697216F0F8500BA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6A24E2" w:rsidRDefault="009E40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E97BCB9F740A9B45967CEFF7830C19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6A24E2" w:rsidRDefault="009E40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6A24E2" w:rsidTr="006A24E2">
        <w:sdt>
          <w:sdtPr>
            <w:id w:val="1675531066"/>
            <w:placeholder>
              <w:docPart w:val="C5A79BD70D00784491CEA60B24FB6765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:rsidR="006A24E2" w:rsidRDefault="009E405F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BC55A2E3819E1C40A60D7F4A12C59A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:rsidR="006A24E2" w:rsidRDefault="009E40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7CB171F287EC924C8EF033648D784E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:rsidR="006A24E2" w:rsidRDefault="009E405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6A24E2" w:rsidTr="006A2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:rsidR="006A24E2" w:rsidRDefault="006A24E2"/>
        </w:tc>
        <w:tc>
          <w:tcPr>
            <w:tcW w:w="3187" w:type="dxa"/>
          </w:tcPr>
          <w:p w:rsidR="006A24E2" w:rsidRDefault="006A2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:rsidR="006A24E2" w:rsidRDefault="006A2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A24E2" w:rsidRDefault="006A24E2"/>
    <w:sectPr w:rsidR="006A24E2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05F" w:rsidRDefault="009E405F">
      <w:pPr>
        <w:spacing w:after="0" w:line="240" w:lineRule="auto"/>
      </w:pPr>
      <w:r>
        <w:separator/>
      </w:r>
    </w:p>
    <w:p w:rsidR="009E405F" w:rsidRDefault="009E405F"/>
    <w:p w:rsidR="009E405F" w:rsidRDefault="009E405F"/>
  </w:endnote>
  <w:endnote w:type="continuationSeparator" w:id="0">
    <w:p w:rsidR="009E405F" w:rsidRDefault="009E405F">
      <w:pPr>
        <w:spacing w:after="0" w:line="240" w:lineRule="auto"/>
      </w:pPr>
      <w:r>
        <w:continuationSeparator/>
      </w:r>
    </w:p>
    <w:p w:rsidR="009E405F" w:rsidRDefault="009E405F"/>
    <w:p w:rsidR="009E405F" w:rsidRDefault="009E40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24E2" w:rsidRDefault="009E405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05F" w:rsidRDefault="009E405F">
      <w:pPr>
        <w:spacing w:after="0" w:line="240" w:lineRule="auto"/>
      </w:pPr>
      <w:r>
        <w:separator/>
      </w:r>
    </w:p>
    <w:p w:rsidR="009E405F" w:rsidRDefault="009E405F"/>
    <w:p w:rsidR="009E405F" w:rsidRDefault="009E405F"/>
  </w:footnote>
  <w:footnote w:type="continuationSeparator" w:id="0">
    <w:p w:rsidR="009E405F" w:rsidRDefault="009E405F">
      <w:pPr>
        <w:spacing w:after="0" w:line="240" w:lineRule="auto"/>
      </w:pPr>
      <w:r>
        <w:continuationSeparator/>
      </w:r>
    </w:p>
    <w:p w:rsidR="009E405F" w:rsidRDefault="009E405F"/>
    <w:p w:rsidR="009E405F" w:rsidRDefault="009E405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97"/>
    <w:rsid w:val="006A24E2"/>
    <w:rsid w:val="007401D9"/>
    <w:rsid w:val="009E405F"/>
    <w:rsid w:val="00BB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4D45"/>
  <w15:chartTrackingRefBased/>
  <w15:docId w15:val="{ED3DB289-AD60-0E49-8F1D-5C11C832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rturo1/Library/Containers/com.microsoft.Word/Data/Library/Application%20Support/Microsoft/Office/16.0/DTS/en-US%7b0D6470B8-B5E6-4347-8F0A-C4D545A01586%7d/%7b506E2F1F-4E90-6E45-8354-D1051D7DEA64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D9CE3806B6F9429228E203E21F4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14F9D-7AF0-8A45-9E6B-41255073F2A4}"/>
      </w:docPartPr>
      <w:docPartBody>
        <w:p w:rsidR="00000000" w:rsidRDefault="00012A0C">
          <w:pPr>
            <w:pStyle w:val="6ED9CE3806B6F9429228E203E21F4F8C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47B2EC3CB6AC5A4D91A1592209E3C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6E201-AC1F-5D4C-8F5C-BDDAA2808D05}"/>
      </w:docPartPr>
      <w:docPartBody>
        <w:p w:rsidR="006B0DBC" w:rsidRDefault="00012A0C">
          <w:pPr>
            <w:pStyle w:val="ListBullet"/>
          </w:pPr>
          <w:r>
            <w:t>View and edit this document in Word on your computer, tablet, or phone.</w:t>
          </w:r>
        </w:p>
        <w:p w:rsidR="00000000" w:rsidRDefault="00012A0C">
          <w:pPr>
            <w:pStyle w:val="47B2EC3CB6AC5A4D91A1592209E3CCC1"/>
          </w:pPr>
          <w:r>
            <w:t xml:space="preserve">You can edit text; easily insert content such as pictures, </w:t>
          </w:r>
          <w:r>
            <w:t>shapes, and tables; and seamlessly save the document to the cloud from Word on your Windows, Mac, Android, or iOS device.</w:t>
          </w:r>
        </w:p>
      </w:docPartBody>
    </w:docPart>
    <w:docPart>
      <w:docPartPr>
        <w:name w:val="17364BC4050AD0439E33F4E078246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EBA7-34FB-B945-9A9F-8A3228B0254C}"/>
      </w:docPartPr>
      <w:docPartBody>
        <w:p w:rsidR="00000000" w:rsidRDefault="00012A0C">
          <w:pPr>
            <w:pStyle w:val="17364BC4050AD0439E33F4E078246F80"/>
          </w:pPr>
          <w:r>
            <w:t>Heading 2</w:t>
          </w:r>
        </w:p>
      </w:docPartBody>
    </w:docPart>
    <w:docPart>
      <w:docPartPr>
        <w:name w:val="6B93C2EFDA894A4B837FA90916E7E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5EE9D-E8B5-EB47-B9FE-478763D2BA8A}"/>
      </w:docPartPr>
      <w:docPartBody>
        <w:p w:rsidR="00000000" w:rsidRDefault="00012A0C">
          <w:pPr>
            <w:pStyle w:val="6B93C2EFDA894A4B837FA90916E7EF56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B1148C321E8D28488ED36F4897ADBF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DE997-EDFD-754C-99F2-BC00E5BD5568}"/>
      </w:docPartPr>
      <w:docPartBody>
        <w:p w:rsidR="00000000" w:rsidRDefault="00012A0C">
          <w:pPr>
            <w:pStyle w:val="B1148C321E8D28488ED36F4897ADBFDC"/>
          </w:pPr>
          <w:r>
            <w:t>“Quote”</w:t>
          </w:r>
        </w:p>
      </w:docPartBody>
    </w:docPart>
    <w:docPart>
      <w:docPartPr>
        <w:name w:val="1DC338BB69E6C44983A8FA1E401AF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589EB-565A-4D43-9402-2009EA091740}"/>
      </w:docPartPr>
      <w:docPartBody>
        <w:p w:rsidR="00000000" w:rsidRDefault="00012A0C">
          <w:pPr>
            <w:pStyle w:val="1DC338BB69E6C44983A8FA1E401AF7C2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C9EA765C26E7AB42A5F3C5C7D3459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ABB59-F9AB-A64B-B884-DABE07CD429F}"/>
      </w:docPartPr>
      <w:docPartBody>
        <w:p w:rsidR="00000000" w:rsidRDefault="00012A0C">
          <w:pPr>
            <w:pStyle w:val="C9EA765C26E7AB42A5F3C5C7D3459E92"/>
          </w:pPr>
          <w:r>
            <w:t>Column Heading</w:t>
          </w:r>
        </w:p>
      </w:docPartBody>
    </w:docPart>
    <w:docPart>
      <w:docPartPr>
        <w:name w:val="4630CDD6FD7D8F4697216F0F8500B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724FA-74DD-A04C-9217-BF4FA83A0891}"/>
      </w:docPartPr>
      <w:docPartBody>
        <w:p w:rsidR="00000000" w:rsidRDefault="00012A0C">
          <w:pPr>
            <w:pStyle w:val="4630CDD6FD7D8F4697216F0F8500BADF"/>
          </w:pPr>
          <w:r>
            <w:t>Text</w:t>
          </w:r>
        </w:p>
      </w:docPartBody>
    </w:docPart>
    <w:docPart>
      <w:docPartPr>
        <w:name w:val="E97BCB9F740A9B45967CEFF7830C1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A0C5B-CDFA-8E4A-9AC2-0EEDE3B73E42}"/>
      </w:docPartPr>
      <w:docPartBody>
        <w:p w:rsidR="00000000" w:rsidRDefault="00012A0C">
          <w:pPr>
            <w:pStyle w:val="E97BCB9F740A9B45967CEFF7830C1924"/>
          </w:pPr>
          <w:r>
            <w:t>123.45</w:t>
          </w:r>
        </w:p>
      </w:docPartBody>
    </w:docPart>
    <w:docPart>
      <w:docPartPr>
        <w:name w:val="C5A79BD70D00784491CEA60B24FB6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6FD12-5407-3F48-834E-14CD889F5152}"/>
      </w:docPartPr>
      <w:docPartBody>
        <w:p w:rsidR="00000000" w:rsidRDefault="00012A0C">
          <w:pPr>
            <w:pStyle w:val="C5A79BD70D00784491CEA60B24FB6765"/>
          </w:pPr>
          <w:r>
            <w:t>Row Heading</w:t>
          </w:r>
        </w:p>
      </w:docPartBody>
    </w:docPart>
    <w:docPart>
      <w:docPartPr>
        <w:name w:val="BC55A2E3819E1C40A60D7F4A12C59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3476C-B3C0-6B48-9B4B-FCC7AFB9D024}"/>
      </w:docPartPr>
      <w:docPartBody>
        <w:p w:rsidR="00000000" w:rsidRDefault="00012A0C">
          <w:pPr>
            <w:pStyle w:val="BC55A2E3819E1C40A60D7F4A12C59A06"/>
          </w:pPr>
          <w:r>
            <w:t>Text</w:t>
          </w:r>
        </w:p>
      </w:docPartBody>
    </w:docPart>
    <w:docPart>
      <w:docPartPr>
        <w:name w:val="7CB171F287EC924C8EF033648D784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73FF8-ED3C-C74A-ABDB-D37183721A71}"/>
      </w:docPartPr>
      <w:docPartBody>
        <w:p w:rsidR="00000000" w:rsidRDefault="00012A0C">
          <w:pPr>
            <w:pStyle w:val="7CB171F287EC924C8EF033648D784E67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0C"/>
    <w:rsid w:val="0001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484C3E35175248A4547B8DA88E513F">
    <w:name w:val="81484C3E35175248A4547B8DA88E513F"/>
  </w:style>
  <w:style w:type="paragraph" w:customStyle="1" w:styleId="7D5A5D0009D13847B6623C9361235BE3">
    <w:name w:val="7D5A5D0009D13847B6623C9361235BE3"/>
  </w:style>
  <w:style w:type="paragraph" w:customStyle="1" w:styleId="27FF6798B59B2B4A9C1FC2EBADDD9BC1">
    <w:name w:val="27FF6798B59B2B4A9C1FC2EBADDD9BC1"/>
  </w:style>
  <w:style w:type="paragraph" w:customStyle="1" w:styleId="B3392ED219FF9B4E91D8207A0D667DFB">
    <w:name w:val="B3392ED219FF9B4E91D8207A0D667DFB"/>
  </w:style>
  <w:style w:type="paragraph" w:customStyle="1" w:styleId="6ED9CE3806B6F9429228E203E21F4F8C">
    <w:name w:val="6ED9CE3806B6F9429228E203E21F4F8C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szCs w:val="24"/>
      <w:lang w:eastAsia="ja-JP" w:bidi="ar-SA"/>
    </w:rPr>
  </w:style>
  <w:style w:type="paragraph" w:customStyle="1" w:styleId="47B2EC3CB6AC5A4D91A1592209E3CCC1">
    <w:name w:val="47B2EC3CB6AC5A4D91A1592209E3CCC1"/>
  </w:style>
  <w:style w:type="paragraph" w:customStyle="1" w:styleId="17364BC4050AD0439E33F4E078246F80">
    <w:name w:val="17364BC4050AD0439E33F4E078246F80"/>
  </w:style>
  <w:style w:type="paragraph" w:customStyle="1" w:styleId="6B93C2EFDA894A4B837FA90916E7EF56">
    <w:name w:val="6B93C2EFDA894A4B837FA90916E7EF56"/>
  </w:style>
  <w:style w:type="paragraph" w:customStyle="1" w:styleId="B1148C321E8D28488ED36F4897ADBFDC">
    <w:name w:val="B1148C321E8D28488ED36F4897ADBFDC"/>
  </w:style>
  <w:style w:type="paragraph" w:customStyle="1" w:styleId="1DC338BB69E6C44983A8FA1E401AF7C2">
    <w:name w:val="1DC338BB69E6C44983A8FA1E401AF7C2"/>
  </w:style>
  <w:style w:type="paragraph" w:customStyle="1" w:styleId="7DC69B0438C6724CAE973C5941D0EAFD">
    <w:name w:val="7DC69B0438C6724CAE973C5941D0EAFD"/>
  </w:style>
  <w:style w:type="paragraph" w:customStyle="1" w:styleId="C9EA765C26E7AB42A5F3C5C7D3459E92">
    <w:name w:val="C9EA765C26E7AB42A5F3C5C7D3459E92"/>
  </w:style>
  <w:style w:type="paragraph" w:customStyle="1" w:styleId="9DDECBB26D270140ADF3302D4B21854E">
    <w:name w:val="9DDECBB26D270140ADF3302D4B21854E"/>
  </w:style>
  <w:style w:type="paragraph" w:customStyle="1" w:styleId="4630CDD6FD7D8F4697216F0F8500BADF">
    <w:name w:val="4630CDD6FD7D8F4697216F0F8500BADF"/>
  </w:style>
  <w:style w:type="paragraph" w:customStyle="1" w:styleId="E97BCB9F740A9B45967CEFF7830C1924">
    <w:name w:val="E97BCB9F740A9B45967CEFF7830C1924"/>
  </w:style>
  <w:style w:type="paragraph" w:customStyle="1" w:styleId="C5A79BD70D00784491CEA60B24FB6765">
    <w:name w:val="C5A79BD70D00784491CEA60B24FB6765"/>
  </w:style>
  <w:style w:type="paragraph" w:customStyle="1" w:styleId="BC55A2E3819E1C40A60D7F4A12C59A06">
    <w:name w:val="BC55A2E3819E1C40A60D7F4A12C59A06"/>
  </w:style>
  <w:style w:type="paragraph" w:customStyle="1" w:styleId="7CB171F287EC924C8EF033648D784E67">
    <w:name w:val="7CB171F287EC924C8EF033648D784E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Arturo Perez</cp:lastModifiedBy>
  <cp:revision>1</cp:revision>
  <dcterms:created xsi:type="dcterms:W3CDTF">2018-04-30T18:05:00Z</dcterms:created>
  <dcterms:modified xsi:type="dcterms:W3CDTF">2018-05-01T02:10:00Z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